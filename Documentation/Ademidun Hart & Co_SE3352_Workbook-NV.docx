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4F2899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F821C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F821C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7" w:history="1">
        <w:r w:rsidR="00B8578F" w:rsidRPr="00440E45">
          <w:rPr>
            <w:rStyle w:val="Hyperlink"/>
            <w:noProof/>
          </w:rPr>
          <w:t>Entity Class Diagram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_Toc435750987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6</w:t>
        </w:r>
        <w:r w:rsidR="00B8578F">
          <w:rPr>
            <w:noProof/>
            <w:webHidden/>
          </w:rPr>
          <w:fldChar w:fldCharType="end"/>
        </w:r>
      </w:hyperlink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:rsidR="00E502A2" w:rsidRDefault="00E502A2" w:rsidP="0089504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Pr="005E4ED5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Pr="005E4ED5" w:rsidRDefault="00E502A2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5775" w:type="dxa"/>
          </w:tcPr>
          <w:p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2B0623" w:rsidRDefault="002B0623" w:rsidP="00E502A2">
      <w:pPr>
        <w:pStyle w:val="Heading1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:rsidR="00166FB8" w:rsidRDefault="00166FB8" w:rsidP="00166FB8">
      <w:pPr>
        <w:rPr>
          <w:b/>
          <w:bCs/>
          <w:sz w:val="28"/>
          <w:szCs w:val="28"/>
        </w:rPr>
      </w:pPr>
    </w:p>
    <w:p w:rsidR="00166FB8" w:rsidRDefault="00166FB8" w:rsidP="00166FB8">
      <w:pPr>
        <w:widowControl/>
        <w:spacing w:line="240" w:lineRule="auto"/>
      </w:pPr>
    </w:p>
    <w:p w:rsidR="00166FB8" w:rsidRPr="00B6745B" w:rsidRDefault="00346CC2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6CC2">
        <w:rPr>
          <w:b/>
          <w:bCs/>
          <w:i/>
          <w:iCs/>
          <w:sz w:val="24"/>
          <w:szCs w:val="24"/>
        </w:rPr>
        <w:t>class</w:t>
      </w:r>
      <w:r>
        <w:rPr>
          <w:b/>
          <w:bCs/>
          <w:i/>
          <w:iCs/>
          <w:sz w:val="24"/>
          <w:szCs w:val="24"/>
        </w:rPr>
        <w:t>1</w:t>
      </w:r>
      <w:r w:rsidRPr="00346CC2">
        <w:rPr>
          <w:b/>
          <w:bCs/>
          <w:i/>
          <w:iCs/>
          <w:sz w:val="24"/>
          <w:szCs w:val="24"/>
        </w:rPr>
        <w:t>-name</w:t>
      </w:r>
      <w:r>
        <w:rPr>
          <w:b/>
          <w:bCs/>
          <w:sz w:val="24"/>
          <w:szCs w:val="24"/>
        </w:rPr>
        <w:t xml:space="preserve">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Pr="008E6726" w:rsidRDefault="00166FB8" w:rsidP="00FF7323">
            <w:pPr>
              <w:pStyle w:val="BodyText"/>
              <w:ind w:left="72"/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Default="00166FB8" w:rsidP="00FF7323">
            <w:pPr>
              <w:pStyle w:val="BodyText"/>
              <w:ind w:left="72"/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72"/>
            </w:pPr>
          </w:p>
        </w:tc>
      </w:tr>
    </w:tbl>
    <w:p w:rsidR="00866A1E" w:rsidRDefault="00866A1E">
      <w:pPr>
        <w:widowControl/>
        <w:spacing w:line="240" w:lineRule="auto"/>
      </w:pPr>
    </w:p>
    <w:p w:rsidR="00166FB8" w:rsidRDefault="00166FB8">
      <w:pPr>
        <w:widowControl/>
        <w:spacing w:line="240" w:lineRule="auto"/>
      </w:pPr>
    </w:p>
    <w:p w:rsidR="001A0738" w:rsidRDefault="001A0738" w:rsidP="001A0738">
      <w:pPr>
        <w:widowControl/>
        <w:spacing w:line="240" w:lineRule="auto"/>
      </w:pPr>
    </w:p>
    <w:p w:rsidR="00166FB8" w:rsidRDefault="00166FB8">
      <w:pPr>
        <w:widowControl/>
        <w:spacing w:line="240" w:lineRule="auto"/>
        <w:rPr>
          <w:rFonts w:ascii="Arial" w:hAnsi="Arial"/>
          <w:b/>
          <w:sz w:val="28"/>
        </w:rPr>
      </w:pPr>
      <w:r>
        <w:br w:type="page"/>
      </w:r>
    </w:p>
    <w:p w:rsidR="00866A1E" w:rsidRDefault="00166FB8" w:rsidP="00166FB8">
      <w:pPr>
        <w:pStyle w:val="Heading1"/>
      </w:pPr>
      <w:bookmarkStart w:id="7" w:name="_Toc435750987"/>
      <w:r>
        <w:lastRenderedPageBreak/>
        <w:t>Entity Class Diagram</w:t>
      </w:r>
      <w:bookmarkEnd w:id="7"/>
    </w:p>
    <w:p w:rsidR="00166FB8" w:rsidRDefault="00166FB8" w:rsidP="00166FB8"/>
    <w:p w:rsidR="00166FB8" w:rsidRDefault="00954873" w:rsidP="00166FB8">
      <w:r>
        <w:rPr>
          <w:noProof/>
        </w:rPr>
        <w:drawing>
          <wp:inline distT="0" distB="0" distL="0" distR="0">
            <wp:extent cx="5943600" cy="6160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Class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50" w:rsidRDefault="005A2813" w:rsidP="00166FB8">
      <w:r>
        <w:t>Notes:</w:t>
      </w:r>
    </w:p>
    <w:p w:rsidR="005A2813" w:rsidRDefault="005A2813" w:rsidP="005A2813">
      <w:pPr>
        <w:pStyle w:val="ListParagraph"/>
        <w:numPr>
          <w:ilvl w:val="0"/>
          <w:numId w:val="4"/>
        </w:numPr>
      </w:pPr>
      <w:r>
        <w:t>Where inheritance is present, the “id” is a part of the parent class (e.g. User and Form) as opposed to the child classes.</w:t>
      </w:r>
    </w:p>
    <w:p w:rsidR="00E80B4A" w:rsidRDefault="00947292" w:rsidP="00E80B4A">
      <w:pPr>
        <w:pStyle w:val="ListParagraph"/>
        <w:numPr>
          <w:ilvl w:val="0"/>
          <w:numId w:val="4"/>
        </w:numPr>
      </w:pPr>
      <w:r>
        <w:t>Forms (e.g. Self-Assessment and Injury Report) consist of one to many questions</w:t>
      </w:r>
      <w:r w:rsidR="006E0A46">
        <w:t xml:space="preserve">, which are represented by </w:t>
      </w:r>
      <w:r w:rsidR="005A0147">
        <w:t>Question entities that hold the question and the patient’s response.</w:t>
      </w:r>
    </w:p>
    <w:p w:rsidR="002C170B" w:rsidRPr="00166FB8" w:rsidRDefault="004E097E" w:rsidP="00E80B4A">
      <w:pPr>
        <w:pStyle w:val="ListParagraph"/>
        <w:numPr>
          <w:ilvl w:val="0"/>
          <w:numId w:val="4"/>
        </w:numPr>
      </w:pPr>
      <w:r>
        <w:t xml:space="preserve">We used Aggregation for the has-a relationships. </w:t>
      </w:r>
      <w:r w:rsidR="00807941">
        <w:t>Forms have Questions, and Treatment Plans have Self Assessments and Exercises. Aggregation was u</w:t>
      </w:r>
      <w:r w:rsidR="006A4CD7">
        <w:t>sed over composition, since child objects belong to a parent object, but will not be destroyed if the parent is deleted. For example,</w:t>
      </w:r>
      <w:r w:rsidR="00807941">
        <w:t xml:space="preserve"> a Treatment </w:t>
      </w:r>
      <w:r w:rsidR="006A4CD7">
        <w:t>Plan could be destroyed and the Self Assessments and Exercise can continue to persist.</w:t>
      </w:r>
      <w:bookmarkStart w:id="8" w:name="_GoBack"/>
      <w:bookmarkEnd w:id="8"/>
    </w:p>
    <w:sectPr w:rsidR="002C170B" w:rsidRPr="00166FB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1CB" w:rsidRDefault="00F821CB" w:rsidP="003A2CA9">
      <w:pPr>
        <w:spacing w:line="240" w:lineRule="auto"/>
      </w:pPr>
      <w:r>
        <w:separator/>
      </w:r>
    </w:p>
  </w:endnote>
  <w:endnote w:type="continuationSeparator" w:id="0">
    <w:p w:rsidR="00F821CB" w:rsidRDefault="00F821CB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772E4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1CB" w:rsidRDefault="00F821CB" w:rsidP="003A2CA9">
      <w:pPr>
        <w:spacing w:line="240" w:lineRule="auto"/>
      </w:pPr>
      <w:r>
        <w:separator/>
      </w:r>
    </w:p>
  </w:footnote>
  <w:footnote w:type="continuationSeparator" w:id="0">
    <w:p w:rsidR="00F821CB" w:rsidRDefault="00F821CB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A02" w:rsidRDefault="00AA1A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4F2899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proofErr w:type="gramStart"/>
          <w:r w:rsidR="00CF3293">
            <w:t xml:space="preserve">November </w:t>
          </w:r>
          <w:r w:rsidR="00EE2F12">
            <w:t xml:space="preserve"> </w:t>
          </w:r>
          <w:r w:rsidR="00CF3293">
            <w:t>20</w:t>
          </w:r>
          <w:proofErr w:type="gramEnd"/>
          <w:r w:rsidR="0032440B">
            <w:t>, 201</w:t>
          </w:r>
          <w:r w:rsidR="00346CC2">
            <w:t>7</w:t>
          </w:r>
        </w:p>
      </w:tc>
    </w:tr>
    <w:tr w:rsidR="00777F55">
      <w:tc>
        <w:tcPr>
          <w:tcW w:w="9558" w:type="dxa"/>
          <w:gridSpan w:val="2"/>
        </w:tcPr>
        <w:p w:rsidR="00777F55" w:rsidRDefault="004F2899" w:rsidP="0032440B">
          <w:fldSimple w:instr=" FILENAME  \* MERGEFORMAT ">
            <w:r w:rsidR="006D43AD">
              <w:rPr>
                <w:noProof/>
              </w:rPr>
              <w:t>yourUWOID_SE3352_Workbook.docx</w:t>
            </w:r>
          </w:fldSimple>
        </w:p>
      </w:tc>
    </w:tr>
  </w:tbl>
  <w:p w:rsidR="00777F55" w:rsidRDefault="00777F5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5177F"/>
    <w:multiLevelType w:val="hybridMultilevel"/>
    <w:tmpl w:val="2BAA9C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C7776"/>
    <w:rsid w:val="000D20EC"/>
    <w:rsid w:val="000E3F19"/>
    <w:rsid w:val="00166FB8"/>
    <w:rsid w:val="001A0738"/>
    <w:rsid w:val="001B3167"/>
    <w:rsid w:val="001E2CEE"/>
    <w:rsid w:val="00226382"/>
    <w:rsid w:val="002A4E7C"/>
    <w:rsid w:val="002B0623"/>
    <w:rsid w:val="002C170B"/>
    <w:rsid w:val="002E02C6"/>
    <w:rsid w:val="00307C1B"/>
    <w:rsid w:val="0032440B"/>
    <w:rsid w:val="00346CC2"/>
    <w:rsid w:val="003804BA"/>
    <w:rsid w:val="00385B9C"/>
    <w:rsid w:val="00434CF4"/>
    <w:rsid w:val="004673FE"/>
    <w:rsid w:val="00473B8E"/>
    <w:rsid w:val="00486541"/>
    <w:rsid w:val="004E097E"/>
    <w:rsid w:val="004F2899"/>
    <w:rsid w:val="00523174"/>
    <w:rsid w:val="0059082D"/>
    <w:rsid w:val="005A0147"/>
    <w:rsid w:val="005A2813"/>
    <w:rsid w:val="00663C07"/>
    <w:rsid w:val="006772E4"/>
    <w:rsid w:val="006A4CD7"/>
    <w:rsid w:val="006D43AD"/>
    <w:rsid w:val="006E0A46"/>
    <w:rsid w:val="006E7E00"/>
    <w:rsid w:val="00740FC9"/>
    <w:rsid w:val="00777F55"/>
    <w:rsid w:val="007A77F1"/>
    <w:rsid w:val="00807941"/>
    <w:rsid w:val="00837500"/>
    <w:rsid w:val="00866A1E"/>
    <w:rsid w:val="00895049"/>
    <w:rsid w:val="008E67BF"/>
    <w:rsid w:val="009039FA"/>
    <w:rsid w:val="009238EB"/>
    <w:rsid w:val="00947292"/>
    <w:rsid w:val="00954873"/>
    <w:rsid w:val="00967A6C"/>
    <w:rsid w:val="00A014A9"/>
    <w:rsid w:val="00A64C6F"/>
    <w:rsid w:val="00A85B50"/>
    <w:rsid w:val="00AA1A02"/>
    <w:rsid w:val="00AE6DAB"/>
    <w:rsid w:val="00AF7A96"/>
    <w:rsid w:val="00B658A6"/>
    <w:rsid w:val="00B8578F"/>
    <w:rsid w:val="00B95BAF"/>
    <w:rsid w:val="00C8263F"/>
    <w:rsid w:val="00CA409B"/>
    <w:rsid w:val="00CF3293"/>
    <w:rsid w:val="00D629AA"/>
    <w:rsid w:val="00DC3683"/>
    <w:rsid w:val="00DF3B8D"/>
    <w:rsid w:val="00E502A2"/>
    <w:rsid w:val="00E54B6C"/>
    <w:rsid w:val="00E72186"/>
    <w:rsid w:val="00E80B4A"/>
    <w:rsid w:val="00EE2F12"/>
    <w:rsid w:val="00F75D03"/>
    <w:rsid w:val="00F821CB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34991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C6A7-FA49-4CFD-A85A-F1889977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Glossary.dot</Template>
  <TotalTime>1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Nicholas Vukelic</cp:lastModifiedBy>
  <cp:revision>2</cp:revision>
  <cp:lastPrinted>1999-05-24T19:06:00Z</cp:lastPrinted>
  <dcterms:created xsi:type="dcterms:W3CDTF">2017-12-07T03:22:00Z</dcterms:created>
  <dcterms:modified xsi:type="dcterms:W3CDTF">2017-12-07T03:22:00Z</dcterms:modified>
</cp:coreProperties>
</file>