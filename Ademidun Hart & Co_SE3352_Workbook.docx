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55" w:rsidRDefault="004F2899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64C6F">
        <w:t>Assignment Workbook</w:t>
      </w:r>
      <w:r>
        <w:fldChar w:fldCharType="end"/>
      </w:r>
    </w:p>
    <w:p w:rsidR="00777F55" w:rsidRDefault="00777F55">
      <w:pPr>
        <w:pStyle w:val="Title"/>
        <w:jc w:val="right"/>
      </w:pPr>
    </w:p>
    <w:p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:rsidTr="008E67BF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8E67BF">
        <w:tc>
          <w:tcPr>
            <w:tcW w:w="1728" w:type="dxa"/>
          </w:tcPr>
          <w:p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</w:tbl>
    <w:p w:rsidR="00777F55" w:rsidRDefault="00777F55"/>
    <w:p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:rsidR="00E54B6C" w:rsidRDefault="00E54B6C"/>
    <w:p w:rsidR="00A014A9" w:rsidRDefault="00A014A9"/>
    <w:p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4F2899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4F2899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7" w:history="1">
        <w:r w:rsidR="00B8578F" w:rsidRPr="00440E45">
          <w:rPr>
            <w:rStyle w:val="Hyperlink"/>
            <w:noProof/>
          </w:rPr>
          <w:t>Entity Class Diagram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_Toc435750987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6</w:t>
        </w:r>
        <w:r w:rsidR="00B8578F">
          <w:rPr>
            <w:noProof/>
            <w:webHidden/>
          </w:rPr>
          <w:fldChar w:fldCharType="end"/>
        </w:r>
      </w:hyperlink>
    </w:p>
    <w:p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0" w:name="_Toc435476419"/>
      <w:bookmarkStart w:id="1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0"/>
      <w:bookmarkEnd w:id="1"/>
    </w:p>
    <w:p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:rsidTr="00E502A2">
        <w:trPr>
          <w:jc w:val="center"/>
        </w:trPr>
        <w:tc>
          <w:tcPr>
            <w:tcW w:w="2689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Default="00E502A2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775" w:type="dxa"/>
          </w:tcPr>
          <w:p w:rsidR="00E502A2" w:rsidRDefault="00E502A2" w:rsidP="0089504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Pr="005E4ED5" w:rsidRDefault="00E502A2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775" w:type="dxa"/>
          </w:tcPr>
          <w:p w:rsidR="00E502A2" w:rsidRDefault="00E502A2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Pr="005E4ED5" w:rsidRDefault="00E502A2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775" w:type="dxa"/>
          </w:tcPr>
          <w:p w:rsidR="00E502A2" w:rsidRDefault="00E502A2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2B0623" w:rsidRDefault="002B0623" w:rsidP="00E502A2">
      <w:pPr>
        <w:pStyle w:val="Heading1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166FB8" w:rsidRDefault="00866A1E">
      <w:pPr>
        <w:widowControl/>
        <w:spacing w:line="240" w:lineRule="auto"/>
      </w:pPr>
      <w:r>
        <w:br w:type="page"/>
      </w:r>
    </w:p>
    <w:p w:rsidR="00166FB8" w:rsidRDefault="00166FB8" w:rsidP="00166FB8">
      <w:pPr>
        <w:pStyle w:val="Heading1"/>
      </w:pPr>
      <w:bookmarkStart w:id="2" w:name="_Toc287565551"/>
      <w:bookmarkStart w:id="3" w:name="_Toc382396608"/>
      <w:bookmarkStart w:id="4" w:name="_Toc414220216"/>
      <w:bookmarkStart w:id="5" w:name="_Toc435476421"/>
      <w:bookmarkStart w:id="6" w:name="_Toc435750986"/>
      <w:r>
        <w:lastRenderedPageBreak/>
        <w:t>Classes Attributes</w:t>
      </w:r>
      <w:bookmarkEnd w:id="2"/>
      <w:bookmarkEnd w:id="3"/>
      <w:bookmarkEnd w:id="4"/>
      <w:bookmarkEnd w:id="5"/>
      <w:bookmarkEnd w:id="6"/>
      <w:r>
        <w:t xml:space="preserve"> </w:t>
      </w:r>
    </w:p>
    <w:p w:rsidR="00166FB8" w:rsidRDefault="00166FB8" w:rsidP="00166FB8">
      <w:pPr>
        <w:rPr>
          <w:b/>
          <w:bCs/>
          <w:sz w:val="28"/>
          <w:szCs w:val="28"/>
        </w:rPr>
      </w:pPr>
    </w:p>
    <w:p w:rsidR="00166FB8" w:rsidRDefault="00166FB8" w:rsidP="00166FB8">
      <w:pPr>
        <w:widowControl/>
        <w:spacing w:line="240" w:lineRule="auto"/>
      </w:pPr>
    </w:p>
    <w:p w:rsidR="00166FB8" w:rsidRPr="00B6745B" w:rsidRDefault="00346CC2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6CC2">
        <w:rPr>
          <w:b/>
          <w:bCs/>
          <w:i/>
          <w:iCs/>
          <w:sz w:val="24"/>
          <w:szCs w:val="24"/>
        </w:rPr>
        <w:t>class</w:t>
      </w:r>
      <w:r>
        <w:rPr>
          <w:b/>
          <w:bCs/>
          <w:i/>
          <w:iCs/>
          <w:sz w:val="24"/>
          <w:szCs w:val="24"/>
        </w:rPr>
        <w:t>1</w:t>
      </w:r>
      <w:r w:rsidRPr="00346CC2">
        <w:rPr>
          <w:b/>
          <w:bCs/>
          <w:i/>
          <w:iCs/>
          <w:sz w:val="24"/>
          <w:szCs w:val="24"/>
        </w:rPr>
        <w:t>-name</w:t>
      </w:r>
      <w:r>
        <w:rPr>
          <w:b/>
          <w:bCs/>
          <w:sz w:val="24"/>
          <w:szCs w:val="24"/>
        </w:rPr>
        <w:t xml:space="preserve"> class</w:t>
      </w:r>
    </w:p>
    <w:p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:rsidTr="00FF7323">
        <w:tc>
          <w:tcPr>
            <w:tcW w:w="2405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Pr="00B6745B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66FB8" w:rsidRPr="00B6745B" w:rsidTr="00FF7323">
        <w:tc>
          <w:tcPr>
            <w:tcW w:w="2405" w:type="dxa"/>
          </w:tcPr>
          <w:p w:rsidR="00166FB8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166FB8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166FB8" w:rsidRDefault="00166FB8" w:rsidP="00FF7323">
            <w:pPr>
              <w:pStyle w:val="BodyText"/>
              <w:ind w:left="72"/>
            </w:pPr>
          </w:p>
        </w:tc>
      </w:tr>
      <w:tr w:rsidR="00166FB8" w:rsidRPr="00B6745B" w:rsidTr="00FF7323">
        <w:tc>
          <w:tcPr>
            <w:tcW w:w="2405" w:type="dxa"/>
          </w:tcPr>
          <w:p w:rsidR="00166FB8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166FB8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166FB8" w:rsidRPr="008E6726" w:rsidRDefault="00166FB8" w:rsidP="00FF7323">
            <w:pPr>
              <w:pStyle w:val="BodyText"/>
              <w:ind w:left="72"/>
            </w:pPr>
          </w:p>
        </w:tc>
      </w:tr>
      <w:tr w:rsidR="00166FB8" w:rsidRPr="00B6745B" w:rsidTr="00FF7323">
        <w:tc>
          <w:tcPr>
            <w:tcW w:w="2405" w:type="dxa"/>
          </w:tcPr>
          <w:p w:rsidR="00166FB8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166FB8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166FB8" w:rsidRDefault="00166FB8" w:rsidP="00FF7323">
            <w:pPr>
              <w:pStyle w:val="BodyText"/>
              <w:ind w:left="72"/>
            </w:pPr>
          </w:p>
        </w:tc>
      </w:tr>
      <w:tr w:rsidR="00166FB8" w:rsidRPr="00B6745B" w:rsidTr="00FF7323">
        <w:tc>
          <w:tcPr>
            <w:tcW w:w="2405" w:type="dxa"/>
          </w:tcPr>
          <w:p w:rsidR="00166FB8" w:rsidRPr="00B6745B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72"/>
            </w:pPr>
          </w:p>
        </w:tc>
      </w:tr>
    </w:tbl>
    <w:p w:rsidR="00866A1E" w:rsidRDefault="00866A1E">
      <w:pPr>
        <w:widowControl/>
        <w:spacing w:line="240" w:lineRule="auto"/>
      </w:pPr>
    </w:p>
    <w:p w:rsidR="00166FB8" w:rsidRDefault="00166FB8">
      <w:pPr>
        <w:widowControl/>
        <w:spacing w:line="240" w:lineRule="auto"/>
      </w:pPr>
    </w:p>
    <w:p w:rsidR="001A0738" w:rsidRDefault="001A0738" w:rsidP="001A0738">
      <w:pPr>
        <w:widowControl/>
        <w:spacing w:line="240" w:lineRule="auto"/>
      </w:pPr>
    </w:p>
    <w:p w:rsidR="00166FB8" w:rsidRDefault="00166FB8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866A1E" w:rsidRDefault="00166FB8" w:rsidP="00166FB8">
      <w:pPr>
        <w:pStyle w:val="Heading1"/>
      </w:pPr>
      <w:bookmarkStart w:id="7" w:name="_Toc435750987"/>
      <w:r>
        <w:lastRenderedPageBreak/>
        <w:t>Entity Class Diagram</w:t>
      </w:r>
      <w:bookmarkEnd w:id="7"/>
    </w:p>
    <w:p w:rsidR="00166FB8" w:rsidRDefault="00166FB8" w:rsidP="00166FB8"/>
    <w:p w:rsidR="00166FB8" w:rsidRDefault="00166FB8" w:rsidP="00166FB8"/>
    <w:p w:rsidR="00166FB8" w:rsidRPr="00166FB8" w:rsidRDefault="00166FB8" w:rsidP="00166FB8"/>
    <w:sectPr w:rsidR="00166FB8" w:rsidRPr="00166FB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899" w:rsidRDefault="004F2899" w:rsidP="003A2CA9">
      <w:pPr>
        <w:spacing w:line="240" w:lineRule="auto"/>
      </w:pPr>
      <w:r>
        <w:separator/>
      </w:r>
    </w:p>
  </w:endnote>
  <w:endnote w:type="continuationSeparator" w:id="0">
    <w:p w:rsidR="004F2899" w:rsidRDefault="004F2899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D43AD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777F55" w:rsidRDefault="00777F5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899" w:rsidRDefault="004F2899" w:rsidP="003A2CA9">
      <w:pPr>
        <w:spacing w:line="240" w:lineRule="auto"/>
      </w:pPr>
      <w:r>
        <w:separator/>
      </w:r>
    </w:p>
  </w:footnote>
  <w:footnote w:type="continuationSeparator" w:id="0">
    <w:p w:rsidR="004F2899" w:rsidRDefault="004F2899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rPr>
        <w:sz w:val="24"/>
      </w:rPr>
    </w:pPr>
  </w:p>
  <w:p w:rsidR="00777F55" w:rsidRDefault="00777F55">
    <w:pPr>
      <w:pBdr>
        <w:top w:val="single" w:sz="6" w:space="1" w:color="auto"/>
      </w:pBdr>
      <w:rPr>
        <w:sz w:val="24"/>
      </w:rPr>
    </w:pPr>
  </w:p>
  <w:p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:rsidR="00777F55" w:rsidRDefault="00777F55">
    <w:pPr>
      <w:pBdr>
        <w:bottom w:val="single" w:sz="6" w:space="1" w:color="auto"/>
      </w:pBdr>
      <w:jc w:val="right"/>
      <w:rPr>
        <w:sz w:val="24"/>
      </w:rPr>
    </w:pPr>
  </w:p>
  <w:p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>
      <w:tc>
        <w:tcPr>
          <w:tcW w:w="6379" w:type="dxa"/>
        </w:tcPr>
        <w:p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Fall </w:t>
          </w:r>
          <w:r w:rsidR="0032440B">
            <w:t>201</w:t>
          </w:r>
          <w:r w:rsidR="00346CC2">
            <w:t>7</w:t>
          </w:r>
        </w:p>
      </w:tc>
    </w:tr>
    <w:tr w:rsidR="00777F55">
      <w:tc>
        <w:tcPr>
          <w:tcW w:w="6379" w:type="dxa"/>
        </w:tcPr>
        <w:p w:rsidR="00777F55" w:rsidRDefault="004F2899" w:rsidP="0032440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F3B8D">
            <w:t>Assignment Workbook</w:t>
          </w:r>
          <w:r>
            <w:fldChar w:fldCharType="end"/>
          </w:r>
        </w:p>
      </w:tc>
      <w:tc>
        <w:tcPr>
          <w:tcW w:w="3179" w:type="dxa"/>
        </w:tcPr>
        <w:p w:rsidR="00777F55" w:rsidRDefault="00AF7A96" w:rsidP="00CF3293">
          <w:r>
            <w:t xml:space="preserve">  Issue Date: </w:t>
          </w:r>
          <w:proofErr w:type="gramStart"/>
          <w:r w:rsidR="00CF3293">
            <w:t xml:space="preserve">November </w:t>
          </w:r>
          <w:r w:rsidR="00EE2F12">
            <w:t xml:space="preserve"> </w:t>
          </w:r>
          <w:r w:rsidR="00CF3293">
            <w:t>20</w:t>
          </w:r>
          <w:proofErr w:type="gramEnd"/>
          <w:r w:rsidR="0032440B">
            <w:t>, 201</w:t>
          </w:r>
          <w:r w:rsidR="00346CC2">
            <w:t>7</w:t>
          </w:r>
        </w:p>
      </w:tc>
    </w:tr>
    <w:tr w:rsidR="00777F55">
      <w:tc>
        <w:tcPr>
          <w:tcW w:w="9558" w:type="dxa"/>
          <w:gridSpan w:val="2"/>
        </w:tcPr>
        <w:p w:rsidR="00777F55" w:rsidRDefault="004F2899" w:rsidP="0032440B"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6D43AD">
            <w:rPr>
              <w:noProof/>
            </w:rPr>
            <w:t>yourUWOID_SE3352_Workbook.docx</w:t>
          </w:r>
          <w:r>
            <w:rPr>
              <w:noProof/>
            </w:rPr>
            <w:fldChar w:fldCharType="end"/>
          </w:r>
          <w:bookmarkStart w:id="8" w:name="_GoBack"/>
          <w:bookmarkEnd w:id="8"/>
        </w:p>
      </w:tc>
    </w:tr>
  </w:tbl>
  <w:p w:rsidR="00777F55" w:rsidRDefault="00777F5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DA25B9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D20EC"/>
    <w:rsid w:val="000E3F19"/>
    <w:rsid w:val="00166FB8"/>
    <w:rsid w:val="001A0738"/>
    <w:rsid w:val="001B3167"/>
    <w:rsid w:val="001E2CEE"/>
    <w:rsid w:val="00226382"/>
    <w:rsid w:val="002A4E7C"/>
    <w:rsid w:val="002B0623"/>
    <w:rsid w:val="002E02C6"/>
    <w:rsid w:val="00307C1B"/>
    <w:rsid w:val="0032440B"/>
    <w:rsid w:val="00346CC2"/>
    <w:rsid w:val="003804BA"/>
    <w:rsid w:val="00385B9C"/>
    <w:rsid w:val="00434CF4"/>
    <w:rsid w:val="004673FE"/>
    <w:rsid w:val="00473B8E"/>
    <w:rsid w:val="00486541"/>
    <w:rsid w:val="004F2899"/>
    <w:rsid w:val="00523174"/>
    <w:rsid w:val="00663C07"/>
    <w:rsid w:val="006D43AD"/>
    <w:rsid w:val="00740FC9"/>
    <w:rsid w:val="00777F55"/>
    <w:rsid w:val="007A77F1"/>
    <w:rsid w:val="00837500"/>
    <w:rsid w:val="00866A1E"/>
    <w:rsid w:val="00895049"/>
    <w:rsid w:val="008E67BF"/>
    <w:rsid w:val="009039FA"/>
    <w:rsid w:val="009238EB"/>
    <w:rsid w:val="00967A6C"/>
    <w:rsid w:val="00A014A9"/>
    <w:rsid w:val="00A64C6F"/>
    <w:rsid w:val="00AA1A02"/>
    <w:rsid w:val="00AE6DAB"/>
    <w:rsid w:val="00AF7A96"/>
    <w:rsid w:val="00B8578F"/>
    <w:rsid w:val="00B95BAF"/>
    <w:rsid w:val="00C8263F"/>
    <w:rsid w:val="00CA409B"/>
    <w:rsid w:val="00CF3293"/>
    <w:rsid w:val="00D629AA"/>
    <w:rsid w:val="00DC3683"/>
    <w:rsid w:val="00DF3B8D"/>
    <w:rsid w:val="00E502A2"/>
    <w:rsid w:val="00E54B6C"/>
    <w:rsid w:val="00E72186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8F964-A594-4AC4-9CA8-F85162D2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Glossary.dot</Template>
  <TotalTime>33</TotalTime>
  <Pages>6</Pages>
  <Words>101</Words>
  <Characters>536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UWO User</cp:lastModifiedBy>
  <cp:revision>22</cp:revision>
  <cp:lastPrinted>1999-05-24T19:06:00Z</cp:lastPrinted>
  <dcterms:created xsi:type="dcterms:W3CDTF">2014-02-01T06:40:00Z</dcterms:created>
  <dcterms:modified xsi:type="dcterms:W3CDTF">2017-11-21T02:02:00Z</dcterms:modified>
</cp:coreProperties>
</file>